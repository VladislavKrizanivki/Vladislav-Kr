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83" w:rsidRDefault="008F7995">
      <w:pPr>
        <w:pStyle w:val="Standard"/>
        <w:ind w:left="851" w:right="567"/>
      </w:pPr>
      <w:bookmarkStart w:id="0" w:name="_GoBack"/>
      <w:bookmarkEnd w:id="0"/>
      <w:r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19549</wp:posOffset>
            </wp:positionH>
            <wp:positionV relativeFrom="paragraph">
              <wp:posOffset>256077</wp:posOffset>
            </wp:positionV>
            <wp:extent cx="2066928" cy="2514600"/>
            <wp:effectExtent l="0" t="0" r="9522" b="0"/>
            <wp:wrapThrough wrapText="bothSides">
              <wp:wrapPolygon edited="0">
                <wp:start x="0" y="0"/>
                <wp:lineTo x="0" y="21436"/>
                <wp:lineTo x="21500" y="21436"/>
                <wp:lineTo x="21500" y="0"/>
                <wp:lineTo x="0" y="0"/>
              </wp:wrapPolygon>
            </wp:wrapThrough>
            <wp:docPr id="1" name="Рисунок 1" descr="C:\Users\38050\AppData\Local\Microsoft\Windows\INetCache\Content.Word\frame-1017603_960_7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8" cy="251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260988</wp:posOffset>
            </wp:positionV>
            <wp:extent cx="1590671" cy="2171699"/>
            <wp:effectExtent l="0" t="0" r="0" b="1"/>
            <wp:wrapNone/>
            <wp:docPr id="2" name="Рисунок 2" descr="https://cdn.discordapp.com/attachments/1154069401394483450/1154086904518672514/IMG_20230920_180903_9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1" cy="21716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Владислав Крижанівський Леонідович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</w:rPr>
        <w:t>Вік: 17 років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Місце проживання: м. Запоріжжя с. Сонячне вул. Степова 66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Телефон: +380507582402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Навчання: </w:t>
      </w:r>
      <w:r>
        <w:rPr>
          <w:rFonts w:ascii="Times New Roman" w:hAnsi="Times New Roman" w:cs="Times New Roman"/>
          <w:sz w:val="28"/>
        </w:rPr>
        <w:t xml:space="preserve">Володимирівський ліцей “Успіх” (повна середня освіта)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Досвід роботи: Немає </w:t>
      </w:r>
      <w:r>
        <w:rPr>
          <w:rFonts w:ascii="Times New Roman" w:hAnsi="Times New Roman" w:cs="Times New Roman"/>
          <w:sz w:val="28"/>
        </w:rPr>
        <w:br/>
      </w:r>
    </w:p>
    <w:p w:rsidR="00D40683" w:rsidRDefault="00D40683">
      <w:pPr>
        <w:pStyle w:val="Standard"/>
        <w:ind w:left="851" w:right="567"/>
        <w:rPr>
          <w:rFonts w:ascii="Times New Roman" w:hAnsi="Times New Roman" w:cs="Times New Roman"/>
          <w:sz w:val="28"/>
        </w:rPr>
      </w:pPr>
    </w:p>
    <w:p w:rsidR="00D40683" w:rsidRDefault="00D40683">
      <w:pPr>
        <w:pStyle w:val="Standard"/>
        <w:ind w:left="851" w:right="567"/>
        <w:rPr>
          <w:rFonts w:ascii="Times New Roman" w:hAnsi="Times New Roman" w:cs="Times New Roman"/>
          <w:sz w:val="28"/>
        </w:rPr>
      </w:pPr>
    </w:p>
    <w:p w:rsidR="00D40683" w:rsidRDefault="00D40683">
      <w:pPr>
        <w:pStyle w:val="Standard"/>
        <w:ind w:left="851" w:right="567"/>
        <w:rPr>
          <w:rFonts w:ascii="Times New Roman" w:hAnsi="Times New Roman" w:cs="Times New Roman"/>
          <w:sz w:val="28"/>
        </w:rPr>
      </w:pPr>
    </w:p>
    <w:p w:rsidR="00D40683" w:rsidRDefault="00D40683">
      <w:pPr>
        <w:pStyle w:val="Standard"/>
        <w:ind w:left="851" w:right="567"/>
        <w:rPr>
          <w:rFonts w:ascii="Times New Roman" w:hAnsi="Times New Roman" w:cs="Times New Roman"/>
          <w:sz w:val="28"/>
        </w:rPr>
      </w:pPr>
    </w:p>
    <w:p w:rsidR="00D40683" w:rsidRDefault="00D40683">
      <w:pPr>
        <w:pStyle w:val="Standard"/>
        <w:ind w:left="851" w:right="567"/>
        <w:rPr>
          <w:rFonts w:ascii="Times New Roman" w:hAnsi="Times New Roman" w:cs="Times New Roman"/>
          <w:sz w:val="28"/>
        </w:rPr>
      </w:pPr>
    </w:p>
    <w:p w:rsidR="00D40683" w:rsidRDefault="008F7995">
      <w:pPr>
        <w:pStyle w:val="Standard"/>
        <w:ind w:left="851" w:right="567"/>
      </w:pPr>
      <w:r>
        <w:rPr>
          <w:rFonts w:ascii="Times New Roman" w:hAnsi="Times New Roman" w:cs="Times New Roman"/>
          <w:sz w:val="28"/>
        </w:rPr>
        <w:t xml:space="preserve">Навички: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1. Вмію програмувати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</w:rPr>
        <w:t>Добре граю у волейбол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3. Вмію спілкуватися на Руському,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Українському та Англійському.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sectPr w:rsidR="00D4068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995" w:rsidRDefault="008F7995">
      <w:r>
        <w:separator/>
      </w:r>
    </w:p>
  </w:endnote>
  <w:endnote w:type="continuationSeparator" w:id="0">
    <w:p w:rsidR="008F7995" w:rsidRDefault="008F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995" w:rsidRDefault="008F7995">
      <w:r>
        <w:separator/>
      </w:r>
    </w:p>
  </w:footnote>
  <w:footnote w:type="continuationSeparator" w:id="0">
    <w:p w:rsidR="008F7995" w:rsidRDefault="008F7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40683"/>
    <w:rsid w:val="007C74CF"/>
    <w:rsid w:val="008F7995"/>
    <w:rsid w:val="00D4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F5D22B-3EA6-4B4D-956E-9DB4F39A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uk-U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Крижановский</dc:creator>
  <cp:lastModifiedBy>Влад Крижановский</cp:lastModifiedBy>
  <cp:revision>2</cp:revision>
  <dcterms:created xsi:type="dcterms:W3CDTF">2023-09-20T16:14:00Z</dcterms:created>
  <dcterms:modified xsi:type="dcterms:W3CDTF">2023-09-20T16:14:00Z</dcterms:modified>
</cp:coreProperties>
</file>